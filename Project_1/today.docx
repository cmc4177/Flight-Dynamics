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r>
        <w:t>Today is 17-Feb-2015.</w:t>
      </w:r>
    </w:p>
    <w:p w:rsidR="00C115A4" w:rsidRDefault="00C115A4"/>
    <w:sectPr>
      <w:pgMar w:bottom="1440" w:footer="720" w:gutter="0" w:header="720" w:left="1440" w:right="1440" w:top="1440"/>
      <w:pgSz w:h="15840" w:w="1224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516"/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11795D"/>
    <w:pPr>
      <w:spacing w:after="0" w:line="240" w:lineRule="auto"/>
    </w:pPr>
  </w:style>
  <w:style w:type="table" w:styleId="TableGrid">
    <w:name w:val="Table Grid"/>
    <w:basedOn w:val="TableNormal"/>
    <w:uiPriority w:val="59"/>
    <w:rsid w:val="00504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87A38"/>
    <w:rPr>
      <w:color w:val="808080"/>
      <w:shd w:val="clear" w:color="auto" w:fill="FFF48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6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A1CF7"/>
  </w:style>
  <w:style w:type="character" w:customStyle="1" w:styleId="Heading6Char">
    <w:name w:val="Heading 6 Char"/>
    <w:basedOn w:val="DefaultParagraphFont"/>
    <w:link w:val="Heading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DF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405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54B7"/>
  </w:style>
  <w:style w:type="paragraph" w:styleId="BodyText2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35D5"/>
  </w:style>
  <w:style w:type="paragraph" w:styleId="BodyText3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35D5"/>
  </w:style>
  <w:style w:type="paragraph" w:styleId="BodyTextIndent2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3073"/>
  </w:style>
  <w:style w:type="paragraph" w:styleId="BodyTextIndent3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type="table" w:customStyle="1" w:styleId="Reporter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NoList"/>
    <w:uiPriority w:val="99"/>
    <w:rsid w:val="001E051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5226F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FA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226F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226FA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7A340-D629-4D78-9AC1-853D31DF3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Author</dc:creator>
  <cp:lastModifiedBy>Juande Manjon</cp:lastModifiedBy>
  <cp:revision>44</cp:revision>
  <dcterms:created xsi:type="dcterms:W3CDTF">2012-02-16T17:04:00Z</dcterms:created>
  <dcterms:modified xsi:type="dcterms:W3CDTF">2013-10-04T14:50:00Z</dcterms:modified>
</cp:coreProperties>
</file>